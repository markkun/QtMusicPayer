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25" w:rsidRPr="00AF6ECF" w:rsidRDefault="00E70225" w:rsidP="00AF6ECF">
      <w:pPr>
        <w:jc w:val="center"/>
        <w:rPr>
          <w:sz w:val="72"/>
          <w:szCs w:val="72"/>
        </w:rPr>
      </w:pPr>
      <w:r w:rsidRPr="00AF6ECF">
        <w:rPr>
          <w:rFonts w:hint="eastAsia"/>
          <w:sz w:val="72"/>
          <w:szCs w:val="72"/>
        </w:rPr>
        <w:t>第二期项目文档</w:t>
      </w:r>
    </w:p>
    <w:p w:rsidR="00E70225" w:rsidRDefault="00E70225" w:rsidP="00AF6ECF">
      <w:pPr>
        <w:jc w:val="center"/>
        <w:rPr>
          <w:sz w:val="44"/>
          <w:szCs w:val="44"/>
        </w:rPr>
      </w:pPr>
      <w:r w:rsidRPr="00AF6ECF">
        <w:rPr>
          <w:rFonts w:hint="eastAsia"/>
          <w:sz w:val="44"/>
          <w:szCs w:val="44"/>
        </w:rPr>
        <w:t>音乐播放器客户端</w:t>
      </w:r>
    </w:p>
    <w:p w:rsidR="00E70225" w:rsidRDefault="00E70225" w:rsidP="00AF6ECF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AF6ECF">
        <w:rPr>
          <w:rFonts w:hint="eastAsia"/>
          <w:sz w:val="28"/>
          <w:szCs w:val="28"/>
        </w:rPr>
        <w:t>实现功能：</w:t>
      </w:r>
    </w:p>
    <w:p w:rsidR="00E70225" w:rsidRDefault="00E70225" w:rsidP="00C344AF">
      <w:pPr>
        <w:pStyle w:val="ListParagraph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基本功能：</w:t>
      </w:r>
    </w:p>
    <w:p w:rsidR="00E70225" w:rsidRPr="00C344AF" w:rsidRDefault="00E70225" w:rsidP="00C344AF">
      <w:pPr>
        <w:pStyle w:val="ListParagraph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能够连接到指定服务器，并且通过</w:t>
      </w:r>
      <w:r>
        <w:rPr>
          <w:sz w:val="28"/>
          <w:szCs w:val="28"/>
        </w:rPr>
        <w:t>socket</w:t>
      </w:r>
      <w:r>
        <w:rPr>
          <w:rFonts w:hint="eastAsia"/>
          <w:sz w:val="28"/>
          <w:szCs w:val="28"/>
        </w:rPr>
        <w:t>通信，实现音乐文件的传输等基本功能。</w:t>
      </w:r>
    </w:p>
    <w:p w:rsidR="00E70225" w:rsidRDefault="00E70225" w:rsidP="00C344AF">
      <w:pPr>
        <w:pStyle w:val="ListParagraph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能够流畅的播放任何</w:t>
      </w:r>
      <w:r>
        <w:rPr>
          <w:sz w:val="28"/>
          <w:szCs w:val="28"/>
        </w:rPr>
        <w:t>.wav</w:t>
      </w:r>
      <w:r>
        <w:rPr>
          <w:rFonts w:hint="eastAsia"/>
          <w:sz w:val="28"/>
          <w:szCs w:val="28"/>
        </w:rPr>
        <w:t>文件，并有暂停播放，继续播放，停止播放等基本功能，</w:t>
      </w:r>
    </w:p>
    <w:p w:rsidR="00E70225" w:rsidRDefault="00E70225" w:rsidP="00AF6ECF">
      <w:pPr>
        <w:pStyle w:val="ListParagraph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提高功能：</w:t>
      </w:r>
    </w:p>
    <w:p w:rsidR="00E70225" w:rsidRDefault="00E70225" w:rsidP="00C344AF">
      <w:pPr>
        <w:pStyle w:val="ListParagraph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在实现基本的播放功能的基础上，实现播放下一首，上一首等附加功能。</w:t>
      </w:r>
    </w:p>
    <w:p w:rsidR="00E70225" w:rsidRDefault="00E70225" w:rsidP="00C344AF">
      <w:pPr>
        <w:pStyle w:val="ListParagraph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在实现基本功能的连接后，能够使用广播机制使得客户端去搜索服务器。</w:t>
      </w:r>
    </w:p>
    <w:p w:rsidR="00E70225" w:rsidRPr="00AF6ECF" w:rsidRDefault="00E70225" w:rsidP="00C344AF">
      <w:pPr>
        <w:pStyle w:val="ListParagraph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同步歌词。</w:t>
      </w:r>
    </w:p>
    <w:p w:rsidR="00E70225" w:rsidRDefault="00E70225" w:rsidP="001B1957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noProof/>
        </w:rPr>
        <w:pict>
          <v:rect id="矩形 12" o:spid="_x0000_s1026" style="position:absolute;left:0;text-align:left;margin-left:92.25pt;margin-top:257.85pt;width:114pt;height:34.5pt;z-index:251649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" fillcolor="#4f81bd" strokecolor="#243f60" strokeweight="2pt">
            <v:textbox>
              <w:txbxContent>
                <w:p w:rsidR="00E70225" w:rsidRDefault="00E70225" w:rsidP="005C67F8">
                  <w:pPr>
                    <w:jc w:val="center"/>
                  </w:pPr>
                  <w:r>
                    <w:rPr>
                      <w:rFonts w:hint="eastAsia"/>
                    </w:rPr>
                    <w:t>显示到歌曲列表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1" o:spid="_x0000_s1027" type="#_x0000_t32" style="position:absolute;left:0;text-align:left;margin-left:147pt;margin-top:150.6pt;width:0;height:41.25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" strokecolor="#4579b8">
            <v:stroke endarrow="open"/>
          </v:shape>
        </w:pict>
      </w:r>
      <w:r>
        <w:rPr>
          <w:noProof/>
        </w:rPr>
        <w:pict>
          <v:shape id="直接箭头连接符 10" o:spid="_x0000_s1028" type="#_x0000_t32" style="position:absolute;left:0;text-align:left;margin-left:140.25pt;margin-top:74.85pt;width:0;height:33.75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" strokecolor="#4579b8">
            <v:stroke endarrow="open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9" o:spid="_x0000_s1029" type="#_x0000_t202" style="position:absolute;left:0;text-align:left;margin-left:214.75pt;margin-top:171.45pt;width:80.3pt;height:21pt;rotation:-1239683fd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" strokeweight=".5pt">
            <v:textbox>
              <w:txbxContent>
                <w:p w:rsidR="00E70225" w:rsidRDefault="00E70225" w:rsidP="001B1957">
                  <w:r>
                    <w:rPr>
                      <w:rFonts w:hint="eastAsia"/>
                    </w:rPr>
                    <w:t>回复歌曲列表</w:t>
                  </w:r>
                </w:p>
              </w:txbxContent>
            </v:textbox>
          </v:shape>
        </w:pict>
      </w:r>
      <w:r>
        <w:rPr>
          <w:noProof/>
        </w:rPr>
        <w:pict>
          <v:shape id="直接箭头连接符 7" o:spid="_x0000_s1030" type="#_x0000_t32" style="position:absolute;left:0;text-align:left;margin-left:206.25pt;margin-top:171.6pt;width:110.25pt;height:39pt;flip:x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" strokecolor="#4579b8">
            <v:stroke endarrow="open"/>
          </v:shape>
        </w:pict>
      </w:r>
      <w:r>
        <w:rPr>
          <w:noProof/>
        </w:rPr>
        <w:pict>
          <v:rect id="矩形 6" o:spid="_x0000_s1031" style="position:absolute;left:0;text-align:left;margin-left:92.25pt;margin-top:191.85pt;width:114pt;height:38.25pt;z-index:2516439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" fillcolor="#4f81bd" strokecolor="#243f60" strokeweight="2pt">
            <v:textbox>
              <w:txbxContent>
                <w:p w:rsidR="00E70225" w:rsidRDefault="00E70225" w:rsidP="001B1957">
                  <w:pPr>
                    <w:jc w:val="center"/>
                  </w:pPr>
                  <w:r>
                    <w:rPr>
                      <w:rFonts w:hint="eastAsia"/>
                    </w:rPr>
                    <w:t>等待获取歌词</w:t>
                  </w:r>
                </w:p>
              </w:txbxContent>
            </v:textbox>
          </v:rect>
        </w:pict>
      </w:r>
      <w:r>
        <w:rPr>
          <w:noProof/>
        </w:rPr>
        <w:pict>
          <v:shape id="直接箭头连接符 3" o:spid="_x0000_s1032" type="#_x0000_t32" style="position:absolute;left:0;text-align:left;margin-left:206.25pt;margin-top:129.6pt;width:110.25pt;height:30.75pt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" strokecolor="#4579b8">
            <v:stroke endarrow="open"/>
          </v:shape>
        </w:pict>
      </w:r>
      <w:r>
        <w:rPr>
          <w:noProof/>
        </w:rPr>
        <w:pict>
          <v:rect id="矩形 1" o:spid="_x0000_s1033" style="position:absolute;left:0;text-align:left;margin-left:92.25pt;margin-top:34.35pt;width:107.25pt;height:40.5pt;z-index:2516387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" fillcolor="#4f81bd" strokecolor="#243f60" strokeweight="2pt">
            <v:textbox>
              <w:txbxContent>
                <w:p w:rsidR="00E70225" w:rsidRDefault="00E70225" w:rsidP="001B1957">
                  <w:pPr>
                    <w:jc w:val="center"/>
                  </w:pPr>
                  <w:r>
                    <w:rPr>
                      <w:rFonts w:hint="eastAsia"/>
                    </w:rPr>
                    <w:t>程序开始</w:t>
                  </w:r>
                </w:p>
              </w:txbxContent>
            </v:textbox>
          </v:rect>
        </w:pict>
      </w:r>
      <w:r>
        <w:rPr>
          <w:noProof/>
        </w:rPr>
        <w:pict>
          <v:rect id="矩形 2" o:spid="_x0000_s1034" style="position:absolute;left:0;text-align:left;margin-left:92.25pt;margin-top:108.6pt;width:114pt;height:42pt;z-index:2516398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" fillcolor="#4f81bd" strokecolor="#243f60" strokeweight="2pt">
            <v:textbox>
              <w:txbxContent>
                <w:p w:rsidR="00E70225" w:rsidRDefault="00E70225" w:rsidP="001B1957">
                  <w:pPr>
                    <w:jc w:val="center"/>
                  </w:pPr>
                  <w:r>
                    <w:rPr>
                      <w:rFonts w:hint="eastAsia"/>
                    </w:rPr>
                    <w:t>连接服务器</w:t>
                  </w:r>
                </w:p>
              </w:txbxContent>
            </v:textbox>
          </v:rect>
        </w:pict>
      </w:r>
      <w:r>
        <w:rPr>
          <w:rFonts w:hint="eastAsia"/>
          <w:sz w:val="28"/>
          <w:szCs w:val="28"/>
        </w:rPr>
        <w:t>客户端流程图：</w:t>
      </w:r>
      <w:r>
        <w:rPr>
          <w:sz w:val="28"/>
          <w:szCs w:val="28"/>
        </w:rPr>
        <w:br/>
      </w:r>
    </w:p>
    <w:p w:rsidR="00E70225" w:rsidRDefault="00E70225" w:rsidP="005C67F8">
      <w:pPr>
        <w:jc w:val="left"/>
        <w:rPr>
          <w:sz w:val="28"/>
          <w:szCs w:val="28"/>
        </w:rPr>
      </w:pPr>
    </w:p>
    <w:p w:rsidR="00E70225" w:rsidRDefault="00E70225" w:rsidP="005C67F8">
      <w:pPr>
        <w:jc w:val="left"/>
        <w:rPr>
          <w:sz w:val="28"/>
          <w:szCs w:val="28"/>
        </w:rPr>
      </w:pPr>
      <w:r>
        <w:rPr>
          <w:noProof/>
        </w:rPr>
        <w:pict>
          <v:shape id="文本框 4" o:spid="_x0000_s1035" type="#_x0000_t202" style="position:absolute;margin-left:220.2pt;margin-top:30.85pt;width:94.1pt;height:21pt;rotation:1022414fd;z-index: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" strokeweight=".5pt">
            <v:textbox>
              <w:txbxContent>
                <w:p w:rsidR="00E70225" w:rsidRDefault="00E70225">
                  <w:r>
                    <w:rPr>
                      <w:rFonts w:hint="eastAsia"/>
                    </w:rPr>
                    <w:t>发送连接请求求</w:t>
                  </w:r>
                </w:p>
              </w:txbxContent>
            </v:textbox>
          </v:shape>
        </w:pict>
      </w:r>
    </w:p>
    <w:p w:rsidR="00E70225" w:rsidRDefault="00E70225" w:rsidP="005C67F8">
      <w:pPr>
        <w:jc w:val="left"/>
        <w:rPr>
          <w:sz w:val="28"/>
          <w:szCs w:val="28"/>
        </w:rPr>
      </w:pPr>
      <w:r>
        <w:rPr>
          <w:noProof/>
        </w:rPr>
        <w:pict>
          <v:rect id="矩形 24" o:spid="_x0000_s1036" style="position:absolute;margin-left:319.5pt;margin-top:20.55pt;width:114pt;height:42pt;z-index:251655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" fillcolor="#4f81bd" strokecolor="#385d8a" strokeweight="2pt">
            <v:textbox>
              <w:txbxContent>
                <w:p w:rsidR="00E70225" w:rsidRDefault="00E70225" w:rsidP="005C67F8">
                  <w:pPr>
                    <w:jc w:val="center"/>
                  </w:pP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rect>
        </w:pict>
      </w:r>
    </w:p>
    <w:p w:rsidR="00E70225" w:rsidRDefault="00E70225" w:rsidP="005C67F8">
      <w:pPr>
        <w:jc w:val="left"/>
        <w:rPr>
          <w:sz w:val="28"/>
          <w:szCs w:val="28"/>
        </w:rPr>
      </w:pPr>
    </w:p>
    <w:p w:rsidR="00E70225" w:rsidRDefault="00E70225" w:rsidP="005C67F8">
      <w:pPr>
        <w:jc w:val="left"/>
        <w:rPr>
          <w:sz w:val="28"/>
          <w:szCs w:val="28"/>
        </w:rPr>
      </w:pPr>
    </w:p>
    <w:p w:rsidR="00E70225" w:rsidRDefault="00E70225" w:rsidP="005C67F8">
      <w:pPr>
        <w:jc w:val="left"/>
        <w:rPr>
          <w:sz w:val="28"/>
          <w:szCs w:val="28"/>
        </w:rPr>
      </w:pPr>
    </w:p>
    <w:p w:rsidR="00E70225" w:rsidRDefault="00E70225" w:rsidP="0036734C"/>
    <w:p w:rsidR="00E70225" w:rsidRDefault="00E70225" w:rsidP="005C67F8">
      <w:pPr>
        <w:jc w:val="left"/>
        <w:rPr>
          <w:sz w:val="28"/>
          <w:szCs w:val="28"/>
        </w:rPr>
      </w:pPr>
      <w:r>
        <w:rPr>
          <w:noProof/>
        </w:rPr>
        <w:pict>
          <v:shape id="直接箭头连接符 14" o:spid="_x0000_s1037" type="#_x0000_t32" style="position:absolute;margin-left:147pt;margin-top:11.85pt;width:0;height:35.25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" strokecolor="#4579b8">
            <v:stroke endarrow="open"/>
          </v:shape>
        </w:pict>
      </w:r>
    </w:p>
    <w:p w:rsidR="00E70225" w:rsidRDefault="00E70225" w:rsidP="005C67F8">
      <w:pPr>
        <w:jc w:val="left"/>
        <w:rPr>
          <w:sz w:val="28"/>
          <w:szCs w:val="28"/>
        </w:rPr>
      </w:pPr>
      <w:r>
        <w:rPr>
          <w:noProof/>
        </w:rPr>
        <w:pict>
          <v:shape id="文本框 38" o:spid="_x0000_s1038" type="#_x0000_t202" style="position:absolute;margin-left:2.25pt;margin-top:16.2pt;width:79.5pt;height:2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" strokeweight=".5pt">
            <v:textbox>
              <w:txbxContent>
                <w:p w:rsidR="00E70225" w:rsidRDefault="00E70225">
                  <w:r>
                    <w:rPr>
                      <w:rFonts w:hint="eastAsia"/>
                    </w:rPr>
                    <w:t>重新选择歌曲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9" o:spid="_x0000_s1039" type="#_x0000_t202" style="position:absolute;margin-left:215.05pt;margin-top:26.45pt;width:103.35pt;height:21pt;rotation:1478004fd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" strokeweight=".5pt">
            <v:textbox>
              <w:txbxContent>
                <w:p w:rsidR="00E70225" w:rsidRDefault="00E70225" w:rsidP="00640EAB">
                  <w:r>
                    <w:rPr>
                      <w:rFonts w:hint="eastAsia"/>
                    </w:rPr>
                    <w:t>发送获取歌曲请求</w:t>
                  </w:r>
                </w:p>
              </w:txbxContent>
            </v:textbox>
          </v:shape>
        </w:pict>
      </w:r>
      <w:r>
        <w:rPr>
          <w:noProof/>
        </w:rPr>
        <w:pict>
          <v:shape id="直接箭头连接符 22" o:spid="_x0000_s1040" type="#_x0000_t32" style="position:absolute;margin-left:209.25pt;margin-top:25.95pt;width:125.25pt;height:50.2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" strokecolor="#4579b8">
            <v:stroke endarrow="open"/>
          </v:shape>
        </w:pict>
      </w:r>
      <w:r>
        <w:rPr>
          <w:noProof/>
        </w:rPr>
        <w:pict>
          <v:rect id="矩形 13" o:spid="_x0000_s1041" style="position:absolute;margin-left:91.5pt;margin-top:10.65pt;width:117.75pt;height:38.25pt;z-index:2516500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" fillcolor="#4f81bd" strokecolor="#243f60" strokeweight="2pt">
            <v:textbox>
              <w:txbxContent>
                <w:p w:rsidR="00E70225" w:rsidRDefault="00E70225" w:rsidP="005C67F8">
                  <w:pPr>
                    <w:jc w:val="center"/>
                  </w:pPr>
                  <w:r>
                    <w:rPr>
                      <w:rFonts w:hint="eastAsia"/>
                    </w:rPr>
                    <w:t>选择播放歌曲</w:t>
                  </w:r>
                </w:p>
              </w:txbxContent>
            </v:textbox>
          </v:rect>
        </w:pict>
      </w:r>
    </w:p>
    <w:p w:rsidR="00E70225" w:rsidRDefault="00E70225" w:rsidP="005C67F8">
      <w:pPr>
        <w:jc w:val="left"/>
        <w:rPr>
          <w:sz w:val="28"/>
          <w:szCs w:val="28"/>
        </w:rPr>
      </w:pPr>
      <w:r>
        <w:rPr>
          <w:noProof/>
        </w:rPr>
        <w:pict>
          <v:shape id="直接箭头连接符 37" o:spid="_x0000_s1042" type="#_x0000_t32" style="position:absolute;margin-left:-12pt;margin-top:9pt;width:103.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" strokecolor="#4579b8">
            <v:stroke endarrow="open"/>
          </v:shape>
        </w:pict>
      </w:r>
      <w:r>
        <w:rPr>
          <w:noProof/>
        </w:rPr>
        <w:pict>
          <v:line id="直接连接符 36" o:spid="_x0000_s1043" style="position:absolute;flip:y;z-index:251664384;visibility:visible" from="-12pt,9pt" to="-12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" strokecolor="#4579b8"/>
        </w:pict>
      </w:r>
      <w:r>
        <w:rPr>
          <w:noProof/>
        </w:rPr>
        <w:pict>
          <v:shape id="直接箭头连接符 26" o:spid="_x0000_s1044" type="#_x0000_t32" style="position:absolute;margin-left:106.5pt;margin-top:19.5pt;width:0;height:175.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" strokecolor="#4579b8">
            <v:stroke endarrow="open"/>
          </v:shape>
        </w:pict>
      </w:r>
      <w:r>
        <w:rPr>
          <w:noProof/>
        </w:rPr>
        <w:pict>
          <v:rect id="矩形 5" o:spid="_x0000_s1045" style="position:absolute;margin-left:334.5pt;margin-top:28.35pt;width:114pt;height:42pt;z-index:2516428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" fillcolor="#4f81bd" strokecolor="#243f60" strokeweight="2pt">
            <v:textbox>
              <w:txbxContent>
                <w:p w:rsidR="00E70225" w:rsidRDefault="00E70225" w:rsidP="001B1957">
                  <w:pPr>
                    <w:jc w:val="center"/>
                  </w:pP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rect>
        </w:pict>
      </w:r>
    </w:p>
    <w:p w:rsidR="00E70225" w:rsidRDefault="00E70225" w:rsidP="005C67F8">
      <w:pPr>
        <w:jc w:val="left"/>
        <w:rPr>
          <w:sz w:val="28"/>
          <w:szCs w:val="28"/>
        </w:rPr>
      </w:pPr>
      <w:r>
        <w:rPr>
          <w:noProof/>
        </w:rPr>
        <w:pict>
          <v:shape id="文本框 20" o:spid="_x0000_s1046" type="#_x0000_t202" style="position:absolute;margin-left:46.5pt;margin-top:5.25pt;width:60pt;height:24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" strokeweight=".5pt">
            <v:textbox>
              <w:txbxContent>
                <w:p w:rsidR="00E70225" w:rsidRDefault="00E70225">
                  <w:r>
                    <w:rPr>
                      <w:rFonts w:hint="eastAsia"/>
                    </w:rPr>
                    <w:t>歌曲存在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0" o:spid="_x0000_s1047" type="#_x0000_t202" style="position:absolute;margin-left:240.35pt;margin-top:26.25pt;width:80.3pt;height:21pt;rotation:-1725640fd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" fillcolor="window" strokeweight=".5pt">
            <v:textbox>
              <w:txbxContent>
                <w:p w:rsidR="00E70225" w:rsidRDefault="00E70225" w:rsidP="00640EAB">
                  <w:r>
                    <w:rPr>
                      <w:rFonts w:hint="eastAsia"/>
                    </w:rPr>
                    <w:t>回复歌曲文件</w:t>
                  </w:r>
                </w:p>
              </w:txbxContent>
            </v:textbox>
          </v:shape>
        </w:pict>
      </w:r>
      <w:r>
        <w:rPr>
          <w:noProof/>
        </w:rPr>
        <w:pict>
          <v:shape id="直接箭头连接符 28" o:spid="_x0000_s1048" type="#_x0000_t32" style="position:absolute;margin-left:226.5pt;margin-top:19.8pt;width:108pt;height:55.5pt;flip:x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" strokecolor="#4579b8">
            <v:stroke endarrow="open"/>
          </v:shape>
        </w:pict>
      </w:r>
      <w:r>
        <w:rPr>
          <w:noProof/>
        </w:rPr>
        <w:pict>
          <v:shape id="直接箭头连接符 25" o:spid="_x0000_s1049" type="#_x0000_t32" style="position:absolute;margin-left:309.75pt;margin-top:22.8pt;width:0;height:0;flip:x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" strokecolor="#4579b8">
            <v:stroke endarrow="open"/>
          </v:shape>
        </w:pict>
      </w:r>
    </w:p>
    <w:p w:rsidR="00E70225" w:rsidRDefault="00E70225" w:rsidP="005C67F8">
      <w:pPr>
        <w:jc w:val="left"/>
        <w:rPr>
          <w:sz w:val="28"/>
          <w:szCs w:val="28"/>
        </w:rPr>
      </w:pPr>
    </w:p>
    <w:p w:rsidR="00E70225" w:rsidRDefault="00E70225" w:rsidP="005C67F8">
      <w:pPr>
        <w:jc w:val="left"/>
        <w:rPr>
          <w:sz w:val="28"/>
          <w:szCs w:val="28"/>
        </w:rPr>
      </w:pPr>
      <w:r>
        <w:rPr>
          <w:noProof/>
        </w:rPr>
        <w:pict>
          <v:rect id="矩形 27" o:spid="_x0000_s1050" style="position:absolute;margin-left:156.75pt;margin-top:12.9pt;width:96pt;height:38.2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" fillcolor="#4f81bd" strokecolor="#243f60" strokeweight="2pt">
            <v:textbox>
              <w:txbxContent>
                <w:p w:rsidR="00E70225" w:rsidRDefault="00E70225" w:rsidP="00640EAB">
                  <w:pPr>
                    <w:jc w:val="center"/>
                  </w:pPr>
                  <w:r>
                    <w:rPr>
                      <w:rFonts w:hint="eastAsia"/>
                    </w:rPr>
                    <w:t>接收歌曲文件</w:t>
                  </w:r>
                </w:p>
              </w:txbxContent>
            </v:textbox>
          </v:rect>
        </w:pict>
      </w:r>
    </w:p>
    <w:p w:rsidR="00E70225" w:rsidRDefault="00E70225" w:rsidP="005C67F8">
      <w:pPr>
        <w:jc w:val="left"/>
        <w:rPr>
          <w:sz w:val="28"/>
          <w:szCs w:val="28"/>
        </w:rPr>
      </w:pPr>
      <w:r>
        <w:rPr>
          <w:noProof/>
        </w:rPr>
        <w:pict>
          <v:shape id="直接箭头连接符 31" o:spid="_x0000_s1051" type="#_x0000_t32" style="position:absolute;margin-left:166.5pt;margin-top:19.95pt;width:0;height:50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" strokecolor="#4579b8">
            <v:stroke endarrow="open"/>
          </v:shape>
        </w:pict>
      </w:r>
    </w:p>
    <w:p w:rsidR="00E70225" w:rsidRDefault="00E70225" w:rsidP="005C67F8">
      <w:pPr>
        <w:jc w:val="left"/>
        <w:rPr>
          <w:sz w:val="28"/>
          <w:szCs w:val="28"/>
        </w:rPr>
      </w:pPr>
    </w:p>
    <w:p w:rsidR="00E70225" w:rsidRDefault="00E70225" w:rsidP="005C67F8">
      <w:pPr>
        <w:jc w:val="left"/>
        <w:rPr>
          <w:sz w:val="28"/>
          <w:szCs w:val="28"/>
        </w:rPr>
      </w:pPr>
      <w:r>
        <w:rPr>
          <w:noProof/>
        </w:rPr>
        <w:pict>
          <v:line id="直接连接符 35" o:spid="_x0000_s1052" style="position:absolute;flip:x;z-index:251663360;visibility:visible" from="-12pt,26.1pt" to="98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" strokecolor="#4579b8"/>
        </w:pict>
      </w:r>
      <w:r>
        <w:rPr>
          <w:noProof/>
        </w:rPr>
        <w:pict>
          <v:shape id="直接箭头连接符 42" o:spid="_x0000_s1053" type="#_x0000_t32" style="position:absolute;margin-left:188.95pt;margin-top:31.35pt;width:113.2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" strokecolor="#4579b8">
            <v:stroke endarrow="open"/>
          </v:shape>
        </w:pict>
      </w:r>
      <w:r>
        <w:rPr>
          <w:noProof/>
        </w:rPr>
        <w:pict>
          <v:shape id="直接箭头连接符 41" o:spid="_x0000_s1054" type="#_x0000_t32" style="position:absolute;margin-left:187.5pt;margin-top:19.35pt;width:113.25pt;height:0;flip:x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" strokecolor="#4579b8">
            <v:stroke endarrow="open"/>
          </v:shape>
        </w:pict>
      </w:r>
      <w:r>
        <w:rPr>
          <w:noProof/>
        </w:rPr>
        <w:pict>
          <v:shape id="直接箭头连接符 44" o:spid="_x0000_s1055" type="#_x0000_t32" style="position:absolute;margin-left:113.25pt;margin-top:46.3pt;width:.75pt;height:7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" strokecolor="#4579b8">
            <v:stroke endarrow="open"/>
          </v:shape>
        </w:pict>
      </w:r>
      <w:r>
        <w:rPr>
          <w:noProof/>
        </w:rPr>
        <w:pict>
          <v:rect id="矩形 15" o:spid="_x0000_s1056" style="position:absolute;margin-left:98.25pt;margin-top:8.45pt;width:86.25pt;height:37.45pt;z-index:2516520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" fillcolor="#4f81bd" strokecolor="#243f60" strokeweight="2pt">
            <v:textbox>
              <w:txbxContent>
                <w:p w:rsidR="00E70225" w:rsidRDefault="00E70225" w:rsidP="005C67F8">
                  <w:pPr>
                    <w:jc w:val="center"/>
                  </w:pPr>
                  <w:r>
                    <w:rPr>
                      <w:rFonts w:hint="eastAsia"/>
                    </w:rPr>
                    <w:t>播放歌曲</w:t>
                  </w:r>
                </w:p>
              </w:txbxContent>
            </v:textbox>
          </v:rect>
        </w:pict>
      </w:r>
      <w:r>
        <w:rPr>
          <w:noProof/>
        </w:rPr>
        <w:pict>
          <v:rect id="矩形 40" o:spid="_x0000_s1057" style="position:absolute;margin-left:302.25pt;margin-top:7.25pt;width:88.5pt;height:38.9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" fillcolor="#4f81bd" strokecolor="#243f60" strokeweight="2pt">
            <v:textbox>
              <w:txbxContent>
                <w:p w:rsidR="00E70225" w:rsidRDefault="00E70225" w:rsidP="00640EAB">
                  <w:pPr>
                    <w:jc w:val="center"/>
                  </w:pPr>
                  <w:r>
                    <w:rPr>
                      <w:rFonts w:hint="eastAsia"/>
                    </w:rPr>
                    <w:t>暂停歌曲</w:t>
                  </w:r>
                </w:p>
              </w:txbxContent>
            </v:textbox>
          </v:rect>
        </w:pict>
      </w:r>
      <w:r>
        <w:rPr>
          <w:noProof/>
        </w:rPr>
        <w:pict>
          <v:rect id="矩形 43" o:spid="_x0000_s1058" style="position:absolute;margin-left:98.25pt;margin-top:121.25pt;width:102.75pt;height:38.9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" fillcolor="#4f81bd" strokecolor="#243f60" strokeweight="2pt">
            <v:textbox>
              <w:txbxContent>
                <w:p w:rsidR="00E70225" w:rsidRDefault="00E70225" w:rsidP="009D000D">
                  <w:pPr>
                    <w:jc w:val="center"/>
                  </w:pPr>
                  <w:r>
                    <w:rPr>
                      <w:rFonts w:hint="eastAsia"/>
                    </w:rPr>
                    <w:t>停止播放</w:t>
                  </w:r>
                </w:p>
              </w:txbxContent>
            </v:textbox>
          </v:rect>
        </w:pict>
      </w:r>
      <w:r>
        <w:rPr>
          <w:noProof/>
        </w:rPr>
        <w:pict>
          <v:shape id="直接箭头连接符 45" o:spid="_x0000_s1059" type="#_x0000_t32" style="position:absolute;margin-left:162pt;margin-top:46.3pt;width:0;height:72.7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" strokecolor="#4579b8">
            <v:stroke endarrow="open"/>
          </v:shape>
        </w:pict>
      </w:r>
    </w:p>
    <w:p w:rsidR="00E70225" w:rsidRDefault="00E70225" w:rsidP="005C67F8">
      <w:pPr>
        <w:jc w:val="left"/>
        <w:rPr>
          <w:sz w:val="28"/>
          <w:szCs w:val="28"/>
        </w:rPr>
      </w:pPr>
    </w:p>
    <w:p w:rsidR="00E70225" w:rsidRDefault="00E70225" w:rsidP="005C67F8">
      <w:pPr>
        <w:jc w:val="left"/>
        <w:rPr>
          <w:sz w:val="28"/>
          <w:szCs w:val="28"/>
        </w:rPr>
      </w:pPr>
    </w:p>
    <w:p w:rsidR="00E70225" w:rsidRDefault="00E70225" w:rsidP="005C67F8">
      <w:pPr>
        <w:jc w:val="left"/>
        <w:rPr>
          <w:sz w:val="28"/>
          <w:szCs w:val="28"/>
        </w:rPr>
      </w:pPr>
    </w:p>
    <w:p w:rsidR="00E70225" w:rsidRDefault="00E70225" w:rsidP="005C67F8">
      <w:pPr>
        <w:jc w:val="left"/>
        <w:rPr>
          <w:sz w:val="28"/>
          <w:szCs w:val="28"/>
        </w:rPr>
      </w:pPr>
    </w:p>
    <w:p w:rsidR="00E70225" w:rsidRDefault="00E70225" w:rsidP="005C67F8">
      <w:pPr>
        <w:jc w:val="left"/>
        <w:rPr>
          <w:sz w:val="28"/>
          <w:szCs w:val="28"/>
        </w:rPr>
      </w:pPr>
      <w:r>
        <w:rPr>
          <w:noProof/>
        </w:rPr>
        <w:pict>
          <v:rect id="矩形 46" o:spid="_x0000_s1060" style="position:absolute;margin-left:90.75pt;margin-top:81.3pt;width:135.75pt;height:39.7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" fillcolor="#4f81bd" strokecolor="#243f60" strokeweight="2pt">
            <v:textbox>
              <w:txbxContent>
                <w:p w:rsidR="00E70225" w:rsidRDefault="00E70225" w:rsidP="00D4276D">
                  <w:pPr>
                    <w:jc w:val="center"/>
                  </w:pPr>
                  <w:r>
                    <w:rPr>
                      <w:rFonts w:hint="eastAsia"/>
                    </w:rPr>
                    <w:t>结束程序</w:t>
                  </w:r>
                </w:p>
              </w:txbxContent>
            </v:textbox>
          </v:rect>
        </w:pict>
      </w:r>
      <w:r>
        <w:rPr>
          <w:noProof/>
        </w:rPr>
        <w:pict>
          <v:shape id="直接箭头连接符 47" o:spid="_x0000_s1061" type="#_x0000_t32" style="position:absolute;margin-left:142.5pt;margin-top:7.8pt;width:0;height:69.7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" strokecolor="#4579b8">
            <v:stroke endarrow="open"/>
          </v:shape>
        </w:pict>
      </w:r>
      <w:r>
        <w:rPr>
          <w:noProof/>
        </w:rPr>
        <w:pict>
          <v:shape id="文本框 48" o:spid="_x0000_s1062" type="#_x0000_t202" style="position:absolute;margin-left:142.45pt;margin-top:23.55pt;width:89.25pt;height:21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" strokeweight=".5pt">
            <v:textbox>
              <w:txbxContent>
                <w:p w:rsidR="00E70225" w:rsidRDefault="00E70225">
                  <w:r>
                    <w:rPr>
                      <w:rFonts w:hint="eastAsia"/>
                    </w:rPr>
                    <w:t>断开</w:t>
                  </w:r>
                  <w:r>
                    <w:t>socket</w:t>
                  </w:r>
                  <w:r>
                    <w:rPr>
                      <w:rFonts w:hint="eastAsia"/>
                    </w:rPr>
                    <w:t>连接</w:t>
                  </w:r>
                </w:p>
              </w:txbxContent>
            </v:textbox>
          </v:shape>
        </w:pict>
      </w:r>
    </w:p>
    <w:p w:rsidR="00E70225" w:rsidRDefault="00E70225" w:rsidP="005C67F8">
      <w:pPr>
        <w:jc w:val="left"/>
        <w:rPr>
          <w:sz w:val="28"/>
          <w:szCs w:val="28"/>
        </w:rPr>
      </w:pPr>
    </w:p>
    <w:p w:rsidR="00E70225" w:rsidRDefault="00E70225" w:rsidP="005C67F8">
      <w:pPr>
        <w:jc w:val="left"/>
        <w:rPr>
          <w:sz w:val="28"/>
          <w:szCs w:val="28"/>
        </w:rPr>
      </w:pPr>
    </w:p>
    <w:p w:rsidR="00E70225" w:rsidRDefault="00E70225" w:rsidP="005C67F8">
      <w:pPr>
        <w:jc w:val="left"/>
        <w:rPr>
          <w:sz w:val="28"/>
          <w:szCs w:val="28"/>
        </w:rPr>
      </w:pPr>
    </w:p>
    <w:p w:rsidR="00E70225" w:rsidRDefault="00E70225" w:rsidP="005C67F8">
      <w:pPr>
        <w:jc w:val="left"/>
        <w:rPr>
          <w:sz w:val="28"/>
          <w:szCs w:val="28"/>
        </w:rPr>
      </w:pPr>
    </w:p>
    <w:p w:rsidR="00E70225" w:rsidRDefault="00E70225" w:rsidP="005C67F8">
      <w:pPr>
        <w:jc w:val="left"/>
        <w:rPr>
          <w:sz w:val="28"/>
          <w:szCs w:val="28"/>
        </w:rPr>
      </w:pPr>
      <w:bookmarkStart w:id="0" w:name="_GoBack"/>
      <w:bookmarkEnd w:id="0"/>
    </w:p>
    <w:p w:rsidR="00E70225" w:rsidRDefault="00E70225" w:rsidP="002A4407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2A4407">
        <w:rPr>
          <w:rFonts w:hint="eastAsia"/>
          <w:sz w:val="28"/>
          <w:szCs w:val="28"/>
        </w:rPr>
        <w:t>附加说明：</w:t>
      </w:r>
      <w:r>
        <w:rPr>
          <w:rFonts w:hint="eastAsia"/>
          <w:sz w:val="28"/>
          <w:szCs w:val="28"/>
        </w:rPr>
        <w:t>由于</w:t>
      </w:r>
      <w:r>
        <w:rPr>
          <w:sz w:val="28"/>
          <w:szCs w:val="28"/>
        </w:rPr>
        <w:t>linux</w:t>
      </w:r>
      <w:r>
        <w:rPr>
          <w:rFonts w:hint="eastAsia"/>
          <w:sz w:val="28"/>
          <w:szCs w:val="28"/>
        </w:rPr>
        <w:t>版本原因，</w:t>
      </w:r>
      <w:r>
        <w:rPr>
          <w:sz w:val="28"/>
          <w:szCs w:val="28"/>
        </w:rPr>
        <w:t>/dev/dsp</w:t>
      </w:r>
      <w:r>
        <w:rPr>
          <w:rFonts w:hint="eastAsia"/>
          <w:sz w:val="28"/>
          <w:szCs w:val="28"/>
        </w:rPr>
        <w:t>设备需要手动添加。</w:t>
      </w:r>
    </w:p>
    <w:p w:rsidR="00E70225" w:rsidRDefault="00E70225" w:rsidP="003F3BB6">
      <w:pPr>
        <w:pStyle w:val="ListParagraph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root</w:t>
      </w:r>
      <w:r>
        <w:rPr>
          <w:rFonts w:hint="eastAsia"/>
          <w:sz w:val="28"/>
          <w:szCs w:val="28"/>
        </w:rPr>
        <w:t>用户在终端创建一个</w:t>
      </w:r>
      <w:r>
        <w:rPr>
          <w:sz w:val="28"/>
          <w:szCs w:val="28"/>
        </w:rPr>
        <w:t>/dev/dsp</w:t>
      </w:r>
      <w:r>
        <w:rPr>
          <w:rFonts w:hint="eastAsia"/>
          <w:sz w:val="28"/>
          <w:szCs w:val="28"/>
        </w:rPr>
        <w:t>设备</w:t>
      </w:r>
      <w:r>
        <w:rPr>
          <w:sz w:val="28"/>
          <w:szCs w:val="28"/>
        </w:rPr>
        <w:br/>
        <w:t>mknod</w:t>
      </w:r>
      <w:r>
        <w:rPr>
          <w:sz w:val="28"/>
          <w:szCs w:val="28"/>
        </w:rPr>
        <w:tab/>
        <w:t xml:space="preserve"> /dev/dsp</w:t>
      </w:r>
      <w:r>
        <w:rPr>
          <w:sz w:val="28"/>
          <w:szCs w:val="28"/>
        </w:rPr>
        <w:tab/>
        <w:t xml:space="preserve"> 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14 </w:t>
      </w:r>
      <w:r>
        <w:rPr>
          <w:sz w:val="28"/>
          <w:szCs w:val="28"/>
        </w:rPr>
        <w:tab/>
        <w:t>3</w:t>
      </w:r>
    </w:p>
    <w:p w:rsidR="00E70225" w:rsidRDefault="00E70225" w:rsidP="003F3BB6">
      <w:pPr>
        <w:pStyle w:val="ListParagraph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更改</w:t>
      </w:r>
      <w:r>
        <w:rPr>
          <w:sz w:val="28"/>
          <w:szCs w:val="28"/>
        </w:rPr>
        <w:t>/dev/dsp</w:t>
      </w:r>
      <w:r>
        <w:rPr>
          <w:rFonts w:hint="eastAsia"/>
          <w:sz w:val="28"/>
          <w:szCs w:val="28"/>
        </w:rPr>
        <w:t>权限</w:t>
      </w:r>
      <w:r>
        <w:rPr>
          <w:sz w:val="28"/>
          <w:szCs w:val="28"/>
        </w:rPr>
        <w:br/>
        <w:t>chmod 0666 /dev/dsp</w:t>
      </w:r>
    </w:p>
    <w:p w:rsidR="00E70225" w:rsidRDefault="00E70225" w:rsidP="003F3BB6">
      <w:pPr>
        <w:pStyle w:val="ListParagraph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加载到音频模块：</w:t>
      </w:r>
      <w:r>
        <w:rPr>
          <w:sz w:val="28"/>
          <w:szCs w:val="28"/>
        </w:rPr>
        <w:br/>
        <w:t>modprobe  snd-pcm-oss</w:t>
      </w:r>
    </w:p>
    <w:p w:rsidR="00E70225" w:rsidRPr="003F3BB6" w:rsidRDefault="00E70225" w:rsidP="003F3BB6">
      <w:pPr>
        <w:pStyle w:val="ListParagraph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vim</w:t>
      </w:r>
      <w:r>
        <w:rPr>
          <w:rFonts w:hint="eastAsia"/>
          <w:sz w:val="28"/>
          <w:szCs w:val="28"/>
        </w:rPr>
        <w:t>创建文件</w:t>
      </w:r>
      <w:r>
        <w:rPr>
          <w:sz w:val="28"/>
          <w:szCs w:val="28"/>
        </w:rPr>
        <w:t>/etc/sysconfig/modules/snd-pcm-oss.modules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内容如下：</w:t>
      </w:r>
    </w:p>
    <w:p w:rsidR="00E70225" w:rsidRPr="003F3BB6" w:rsidRDefault="00E70225" w:rsidP="003F3BB6">
      <w:pPr>
        <w:jc w:val="left"/>
        <w:rPr>
          <w:sz w:val="28"/>
          <w:szCs w:val="28"/>
        </w:rPr>
      </w:pPr>
      <w:r w:rsidRPr="003F3BB6">
        <w:rPr>
          <w:sz w:val="28"/>
          <w:szCs w:val="28"/>
        </w:rPr>
        <w:t>#!/bin/sh</w:t>
      </w:r>
    </w:p>
    <w:p w:rsidR="00E70225" w:rsidRPr="003F3BB6" w:rsidRDefault="00E70225" w:rsidP="003F3BB6">
      <w:pPr>
        <w:jc w:val="left"/>
        <w:rPr>
          <w:sz w:val="28"/>
          <w:szCs w:val="28"/>
        </w:rPr>
      </w:pPr>
    </w:p>
    <w:p w:rsidR="00E70225" w:rsidRPr="003F3BB6" w:rsidRDefault="00E70225" w:rsidP="003F3BB6">
      <w:pPr>
        <w:jc w:val="left"/>
        <w:rPr>
          <w:sz w:val="28"/>
          <w:szCs w:val="28"/>
        </w:rPr>
      </w:pPr>
      <w:r w:rsidRPr="003F3BB6">
        <w:rPr>
          <w:sz w:val="28"/>
          <w:szCs w:val="28"/>
        </w:rPr>
        <w:t>If</w:t>
      </w:r>
      <w:r>
        <w:rPr>
          <w:sz w:val="28"/>
          <w:szCs w:val="28"/>
        </w:rPr>
        <w:t xml:space="preserve">  </w:t>
      </w:r>
      <w:r w:rsidRPr="003F3BB6">
        <w:rPr>
          <w:sz w:val="28"/>
          <w:szCs w:val="28"/>
        </w:rPr>
        <w:t xml:space="preserve">[ ! </w:t>
      </w:r>
      <w:r>
        <w:rPr>
          <w:sz w:val="28"/>
          <w:szCs w:val="28"/>
        </w:rPr>
        <w:t xml:space="preserve"> </w:t>
      </w:r>
      <w:r w:rsidRPr="003F3BB6">
        <w:rPr>
          <w:sz w:val="28"/>
          <w:szCs w:val="28"/>
        </w:rPr>
        <w:t>-c</w:t>
      </w:r>
      <w:r>
        <w:rPr>
          <w:sz w:val="28"/>
          <w:szCs w:val="28"/>
        </w:rPr>
        <w:t xml:space="preserve"> </w:t>
      </w:r>
      <w:r w:rsidRPr="003F3BB6">
        <w:rPr>
          <w:sz w:val="28"/>
          <w:szCs w:val="28"/>
        </w:rPr>
        <w:t xml:space="preserve"> /dev/dsp ] ; then</w:t>
      </w:r>
    </w:p>
    <w:p w:rsidR="00E70225" w:rsidRPr="003F3BB6" w:rsidRDefault="00E70225" w:rsidP="003F3BB6">
      <w:pPr>
        <w:jc w:val="left"/>
        <w:rPr>
          <w:sz w:val="28"/>
          <w:szCs w:val="28"/>
        </w:rPr>
      </w:pPr>
      <w:r w:rsidRPr="003F3BB6">
        <w:rPr>
          <w:sz w:val="28"/>
          <w:szCs w:val="28"/>
        </w:rPr>
        <w:t xml:space="preserve">        Exec</w:t>
      </w:r>
      <w:r>
        <w:rPr>
          <w:sz w:val="28"/>
          <w:szCs w:val="28"/>
        </w:rPr>
        <w:t xml:space="preserve"> </w:t>
      </w:r>
      <w:r w:rsidRPr="003F3BB6">
        <w:rPr>
          <w:sz w:val="28"/>
          <w:szCs w:val="28"/>
        </w:rPr>
        <w:t xml:space="preserve"> /sbin/modprobe  snd-pcm-oss </w:t>
      </w:r>
      <w:r>
        <w:rPr>
          <w:sz w:val="28"/>
          <w:szCs w:val="28"/>
        </w:rPr>
        <w:t xml:space="preserve"> </w:t>
      </w:r>
      <w:r w:rsidRPr="003F3BB6">
        <w:rPr>
          <w:sz w:val="28"/>
          <w:szCs w:val="28"/>
        </w:rPr>
        <w:t>&gt;</w:t>
      </w:r>
      <w:r>
        <w:rPr>
          <w:sz w:val="28"/>
          <w:szCs w:val="28"/>
        </w:rPr>
        <w:t xml:space="preserve">  </w:t>
      </w:r>
      <w:r w:rsidRPr="003F3BB6">
        <w:rPr>
          <w:sz w:val="28"/>
          <w:szCs w:val="28"/>
        </w:rPr>
        <w:t xml:space="preserve">/dev/null </w:t>
      </w:r>
      <w:r>
        <w:rPr>
          <w:sz w:val="28"/>
          <w:szCs w:val="28"/>
        </w:rPr>
        <w:t xml:space="preserve"> </w:t>
      </w:r>
      <w:r w:rsidRPr="003F3BB6">
        <w:rPr>
          <w:sz w:val="28"/>
          <w:szCs w:val="28"/>
        </w:rPr>
        <w:t>2&gt;&amp;1</w:t>
      </w:r>
    </w:p>
    <w:p w:rsidR="00E70225" w:rsidRDefault="00E70225" w:rsidP="003F3BB6">
      <w:pPr>
        <w:jc w:val="left"/>
        <w:rPr>
          <w:sz w:val="28"/>
          <w:szCs w:val="28"/>
        </w:rPr>
      </w:pPr>
      <w:r w:rsidRPr="003F3BB6">
        <w:rPr>
          <w:sz w:val="28"/>
          <w:szCs w:val="28"/>
        </w:rPr>
        <w:t>fi</w:t>
      </w:r>
    </w:p>
    <w:p w:rsidR="00E70225" w:rsidRDefault="00E70225" w:rsidP="005C67F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最后</w:t>
      </w:r>
      <w:r>
        <w:rPr>
          <w:sz w:val="28"/>
          <w:szCs w:val="28"/>
        </w:rPr>
        <w:tab/>
        <w:t xml:space="preserve">i </w:t>
      </w:r>
      <w:r>
        <w:rPr>
          <w:rFonts w:hint="eastAsia"/>
          <w:sz w:val="28"/>
          <w:szCs w:val="28"/>
        </w:rPr>
        <w:t>键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插入</w:t>
      </w:r>
      <w:r>
        <w:rPr>
          <w:sz w:val="28"/>
          <w:szCs w:val="28"/>
        </w:rPr>
        <w:t>s</w:t>
      </w:r>
    </w:p>
    <w:p w:rsidR="00E70225" w:rsidRDefault="00E70225" w:rsidP="00EB7A88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Esc </w:t>
      </w:r>
      <w:r>
        <w:rPr>
          <w:rFonts w:hint="eastAsia"/>
          <w:sz w:val="28"/>
          <w:szCs w:val="28"/>
        </w:rPr>
        <w:t>键</w:t>
      </w:r>
      <w:r>
        <w:rPr>
          <w:sz w:val="28"/>
          <w:szCs w:val="28"/>
        </w:rPr>
        <w:t xml:space="preserve"> </w:t>
      </w:r>
    </w:p>
    <w:p w:rsidR="00E70225" w:rsidRDefault="00E70225" w:rsidP="005C67F8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:wq </w:t>
      </w:r>
      <w:r>
        <w:rPr>
          <w:rFonts w:hint="eastAsia"/>
          <w:sz w:val="28"/>
          <w:szCs w:val="28"/>
        </w:rPr>
        <w:t>保存退出</w:t>
      </w:r>
      <w:r>
        <w:rPr>
          <w:sz w:val="28"/>
          <w:szCs w:val="28"/>
        </w:rPr>
        <w:t xml:space="preserve">  q!</w:t>
      </w:r>
      <w:r>
        <w:rPr>
          <w:rFonts w:hint="eastAsia"/>
          <w:sz w:val="28"/>
          <w:szCs w:val="28"/>
        </w:rPr>
        <w:t>强制退出</w:t>
      </w:r>
    </w:p>
    <w:p w:rsidR="00E70225" w:rsidRDefault="00E70225" w:rsidP="005C67F8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Reboot </w:t>
      </w:r>
      <w:r>
        <w:rPr>
          <w:rFonts w:hint="eastAsia"/>
          <w:sz w:val="28"/>
          <w:szCs w:val="28"/>
        </w:rPr>
        <w:t>重启</w:t>
      </w:r>
    </w:p>
    <w:p w:rsidR="00E70225" w:rsidRPr="005C67F8" w:rsidRDefault="00E70225" w:rsidP="005C67F8">
      <w:pPr>
        <w:jc w:val="left"/>
        <w:rPr>
          <w:sz w:val="28"/>
          <w:szCs w:val="28"/>
        </w:rPr>
      </w:pPr>
      <w:r>
        <w:rPr>
          <w:noProof/>
        </w:rPr>
        <w:pict>
          <v:shape id="直接箭头连接符 39" o:spid="_x0000_s1063" type="#_x0000_t32" style="position:absolute;margin-left:184.5pt;margin-top:36.3pt;width:0;height:0;flip: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" strokecolor="#4579b8">
            <v:stroke endarrow="open"/>
          </v:shape>
        </w:pict>
      </w:r>
    </w:p>
    <w:sectPr w:rsidR="00E70225" w:rsidRPr="005C67F8" w:rsidSect="00BE3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225" w:rsidRDefault="00E70225" w:rsidP="00AF6ECF">
      <w:r>
        <w:separator/>
      </w:r>
    </w:p>
  </w:endnote>
  <w:endnote w:type="continuationSeparator" w:id="0">
    <w:p w:rsidR="00E70225" w:rsidRDefault="00E70225" w:rsidP="00AF6E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225" w:rsidRDefault="00E70225" w:rsidP="00AF6ECF">
      <w:r>
        <w:separator/>
      </w:r>
    </w:p>
  </w:footnote>
  <w:footnote w:type="continuationSeparator" w:id="0">
    <w:p w:rsidR="00E70225" w:rsidRDefault="00E70225" w:rsidP="00AF6E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175F4"/>
    <w:multiLevelType w:val="hybridMultilevel"/>
    <w:tmpl w:val="87F0956C"/>
    <w:lvl w:ilvl="0" w:tplc="70A6255C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423F"/>
    <w:rsid w:val="00042C98"/>
    <w:rsid w:val="00063EFC"/>
    <w:rsid w:val="000B1660"/>
    <w:rsid w:val="000C35D1"/>
    <w:rsid w:val="000E2640"/>
    <w:rsid w:val="00127D22"/>
    <w:rsid w:val="001B1957"/>
    <w:rsid w:val="001E56CE"/>
    <w:rsid w:val="0021364E"/>
    <w:rsid w:val="002855F4"/>
    <w:rsid w:val="00294687"/>
    <w:rsid w:val="002A4407"/>
    <w:rsid w:val="002E1858"/>
    <w:rsid w:val="002E42EC"/>
    <w:rsid w:val="002F2507"/>
    <w:rsid w:val="0036734C"/>
    <w:rsid w:val="003C0BDA"/>
    <w:rsid w:val="003D528B"/>
    <w:rsid w:val="003F3BB6"/>
    <w:rsid w:val="004241E0"/>
    <w:rsid w:val="005567BC"/>
    <w:rsid w:val="005C67F8"/>
    <w:rsid w:val="00601E78"/>
    <w:rsid w:val="00640EAB"/>
    <w:rsid w:val="0072274B"/>
    <w:rsid w:val="007762AA"/>
    <w:rsid w:val="007E1511"/>
    <w:rsid w:val="0098110D"/>
    <w:rsid w:val="009B37DD"/>
    <w:rsid w:val="009D000D"/>
    <w:rsid w:val="00AF6ECF"/>
    <w:rsid w:val="00B9423F"/>
    <w:rsid w:val="00BA1470"/>
    <w:rsid w:val="00BE360B"/>
    <w:rsid w:val="00C04EDB"/>
    <w:rsid w:val="00C344AF"/>
    <w:rsid w:val="00C60DF7"/>
    <w:rsid w:val="00D4276D"/>
    <w:rsid w:val="00E07D4D"/>
    <w:rsid w:val="00E31D29"/>
    <w:rsid w:val="00E51C78"/>
    <w:rsid w:val="00E56D75"/>
    <w:rsid w:val="00E60274"/>
    <w:rsid w:val="00E70225"/>
    <w:rsid w:val="00EB7A88"/>
    <w:rsid w:val="00EE3B1E"/>
    <w:rsid w:val="00F02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60B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F6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F6EC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AF6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F6ECF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AF6EC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5C67F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C67F8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121</TotalTime>
  <Pages>3</Pages>
  <Words>92</Words>
  <Characters>530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wanlei</dc:creator>
  <cp:keywords/>
  <dc:description/>
  <cp:lastModifiedBy>USER</cp:lastModifiedBy>
  <cp:revision>45</cp:revision>
  <dcterms:created xsi:type="dcterms:W3CDTF">2011-11-05T13:23:00Z</dcterms:created>
  <dcterms:modified xsi:type="dcterms:W3CDTF">2011-11-06T03:40:00Z</dcterms:modified>
</cp:coreProperties>
</file>